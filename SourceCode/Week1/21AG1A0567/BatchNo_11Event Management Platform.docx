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AC3D74" w14:textId="200F55BB" w:rsidR="00B56472" w:rsidRDefault="00000000">
      <w:pPr>
        <w:rPr>
          <w:b/>
          <w:bCs/>
          <w:sz w:val="24"/>
        </w:rPr>
      </w:pPr>
      <w:r>
        <w:rPr>
          <w:b/>
          <w:bCs/>
          <w:sz w:val="24"/>
        </w:rPr>
        <w:t>Domain Description:</w:t>
      </w:r>
    </w:p>
    <w:p w14:paraId="75BE39B5" w14:textId="77777777" w:rsidR="00B56472" w:rsidRDefault="00000000">
      <w:r>
        <w:t>We’re building a system to manage events, such as conferences, concerts, workshops, or sports tournaments. Here are the key components:</w:t>
      </w:r>
    </w:p>
    <w:p w14:paraId="1DB8BD8B" w14:textId="77777777" w:rsidR="00B56472" w:rsidRDefault="00B56472"/>
    <w:p w14:paraId="534C4534" w14:textId="77777777" w:rsidR="00B56472" w:rsidRDefault="00000000">
      <w:r>
        <w:rPr>
          <w:b/>
          <w:bCs/>
        </w:rPr>
        <w:t>Event</w:t>
      </w:r>
      <w:r>
        <w:t>: Represents a specific happening, like a conference or a music festival.</w:t>
      </w:r>
    </w:p>
    <w:p w14:paraId="3007AF36" w14:textId="77777777" w:rsidR="00B56472" w:rsidRDefault="00B56472"/>
    <w:p w14:paraId="31D983DC" w14:textId="77777777" w:rsidR="00B56472" w:rsidRDefault="00000000">
      <w:r>
        <w:rPr>
          <w:b/>
          <w:bCs/>
        </w:rPr>
        <w:t>Organizer</w:t>
      </w:r>
      <w:r>
        <w:t>: The entity responsible for planning and executing the event.</w:t>
      </w:r>
    </w:p>
    <w:p w14:paraId="00A44F37" w14:textId="77777777" w:rsidR="00B56472" w:rsidRDefault="00B56472"/>
    <w:p w14:paraId="3A7F9E9D" w14:textId="77777777" w:rsidR="00B56472" w:rsidRDefault="00000000">
      <w:r>
        <w:rPr>
          <w:b/>
          <w:bCs/>
        </w:rPr>
        <w:t>Attendee</w:t>
      </w:r>
      <w:r>
        <w:t>: Individuals who participate in the event.</w:t>
      </w:r>
    </w:p>
    <w:p w14:paraId="4CF4B844" w14:textId="77777777" w:rsidR="00B56472" w:rsidRDefault="00B56472"/>
    <w:p w14:paraId="634DD5BA" w14:textId="77777777" w:rsidR="00B56472" w:rsidRDefault="00000000">
      <w:r>
        <w:rPr>
          <w:b/>
          <w:bCs/>
        </w:rPr>
        <w:t>Ticket</w:t>
      </w:r>
      <w:r>
        <w:t>: Provides access to the event for attendees.</w:t>
      </w:r>
    </w:p>
    <w:p w14:paraId="3C0D3649" w14:textId="77777777" w:rsidR="00B56472" w:rsidRDefault="00B56472"/>
    <w:p w14:paraId="61E84FB5" w14:textId="77777777" w:rsidR="00B56472" w:rsidRDefault="00000000">
      <w:r>
        <w:rPr>
          <w:b/>
          <w:bCs/>
        </w:rPr>
        <w:t>Venue</w:t>
      </w:r>
      <w:r>
        <w:t>: The physical location where the event takes place.</w:t>
      </w:r>
    </w:p>
    <w:p w14:paraId="2846ADA5" w14:textId="77777777" w:rsidR="00B56472" w:rsidRDefault="00B56472"/>
    <w:p w14:paraId="3A805315" w14:textId="77777777" w:rsidR="00B56472" w:rsidRDefault="00000000">
      <w:r>
        <w:rPr>
          <w:b/>
          <w:bCs/>
        </w:rPr>
        <w:t>Schedule</w:t>
      </w:r>
      <w:r>
        <w:t>: The timeline or agenda of the event, including sessions, breaks, and activities.</w:t>
      </w:r>
    </w:p>
    <w:p w14:paraId="680012AF" w14:textId="77777777" w:rsidR="00B56472" w:rsidRDefault="00B56472"/>
    <w:p w14:paraId="65D9BD68" w14:textId="77777777" w:rsidR="00B56472" w:rsidRDefault="00000000">
      <w:r>
        <w:rPr>
          <w:b/>
          <w:bCs/>
        </w:rPr>
        <w:t>Sponsor</w:t>
      </w:r>
      <w:r>
        <w:t>: Companies or organizations that support the event financially or through other means.</w:t>
      </w:r>
    </w:p>
    <w:p w14:paraId="6D4425F4" w14:textId="77777777" w:rsidR="00B56472" w:rsidRDefault="00B56472"/>
    <w:p w14:paraId="6A710669" w14:textId="77777777" w:rsidR="00B56472" w:rsidRDefault="00000000">
      <w:r>
        <w:rPr>
          <w:b/>
          <w:bCs/>
        </w:rPr>
        <w:t>Budget</w:t>
      </w:r>
      <w:r>
        <w:t>: The financial plan for organizing the event.</w:t>
      </w:r>
    </w:p>
    <w:p w14:paraId="0D0FE541" w14:textId="77777777" w:rsidR="00B56472" w:rsidRDefault="00B56472"/>
    <w:p w14:paraId="35DAB2CD" w14:textId="77777777" w:rsidR="00B56472" w:rsidRDefault="00000000">
      <w:r>
        <w:rPr>
          <w:b/>
          <w:bCs/>
        </w:rPr>
        <w:t>Promotion</w:t>
      </w:r>
      <w:r>
        <w:t>: Marketing and advertising efforts to attract attendees.</w:t>
      </w:r>
    </w:p>
    <w:p w14:paraId="220A2131" w14:textId="77777777" w:rsidR="00B56472" w:rsidRDefault="00B56472"/>
    <w:p w14:paraId="79A8098C" w14:textId="77777777" w:rsidR="00B56472" w:rsidRDefault="00000000">
      <w:r>
        <w:rPr>
          <w:b/>
          <w:bCs/>
        </w:rPr>
        <w:t>Feedback</w:t>
      </w:r>
      <w:r>
        <w:t>: Input from attendees or organizers to improve future events.</w:t>
      </w:r>
    </w:p>
    <w:p w14:paraId="3E833B44" w14:textId="77777777" w:rsidR="00B56472" w:rsidRDefault="00B56472"/>
    <w:p w14:paraId="4B857FD6" w14:textId="77777777" w:rsidR="00B56472" w:rsidRDefault="00000000">
      <w:pPr>
        <w:rPr>
          <w:b/>
          <w:bCs/>
          <w:sz w:val="24"/>
        </w:rPr>
      </w:pPr>
      <w:r>
        <w:rPr>
          <w:b/>
          <w:bCs/>
          <w:sz w:val="24"/>
        </w:rPr>
        <w:t>Entity-Relationship (ER) Diagram:</w:t>
      </w:r>
    </w:p>
    <w:p w14:paraId="5B86104E" w14:textId="77777777" w:rsidR="00B56472" w:rsidRDefault="00000000">
      <w:r>
        <w:t xml:space="preserve">Let’s represent these entities and their relationships visually using an ER diagram. </w:t>
      </w:r>
    </w:p>
    <w:p w14:paraId="412C58D4" w14:textId="77777777" w:rsidR="00B56472" w:rsidRDefault="00B56472"/>
    <w:p w14:paraId="5D588459" w14:textId="77777777" w:rsidR="00B56472" w:rsidRDefault="00000000">
      <w:r>
        <w:rPr>
          <w:b/>
          <w:bCs/>
          <w:sz w:val="24"/>
        </w:rPr>
        <w:t>Entities</w:t>
      </w:r>
      <w:r>
        <w:t>:</w:t>
      </w:r>
    </w:p>
    <w:p w14:paraId="27DA212D" w14:textId="77777777" w:rsidR="00B56472" w:rsidRDefault="00B56472"/>
    <w:p w14:paraId="763782D4" w14:textId="77777777" w:rsidR="00B56472" w:rsidRDefault="00000000">
      <w:r>
        <w:rPr>
          <w:b/>
          <w:bCs/>
        </w:rPr>
        <w:t>Event</w:t>
      </w:r>
      <w:r>
        <w:t xml:space="preserve">: </w:t>
      </w:r>
      <w:proofErr w:type="spellStart"/>
      <w:r>
        <w:t>EventID</w:t>
      </w:r>
      <w:proofErr w:type="spellEnd"/>
      <w:r>
        <w:t xml:space="preserve"> (Primary Key), Name, Date, Description</w:t>
      </w:r>
    </w:p>
    <w:p w14:paraId="4AA2E3CB" w14:textId="77777777" w:rsidR="00B56472" w:rsidRDefault="00B56472"/>
    <w:p w14:paraId="6609C86C" w14:textId="77777777" w:rsidR="00B56472" w:rsidRDefault="00000000">
      <w:r>
        <w:rPr>
          <w:b/>
          <w:bCs/>
        </w:rPr>
        <w:t>Organizer</w:t>
      </w:r>
      <w:r>
        <w:t xml:space="preserve">: </w:t>
      </w:r>
      <w:proofErr w:type="spellStart"/>
      <w:r>
        <w:t>OrganizerID</w:t>
      </w:r>
      <w:proofErr w:type="spellEnd"/>
      <w:r>
        <w:t xml:space="preserve"> (Primary Key), Name, Contact Info</w:t>
      </w:r>
    </w:p>
    <w:p w14:paraId="205AC3BC" w14:textId="77777777" w:rsidR="00B56472" w:rsidRDefault="00B56472"/>
    <w:p w14:paraId="5513B75F" w14:textId="77777777" w:rsidR="00B56472" w:rsidRDefault="00000000">
      <w:r>
        <w:rPr>
          <w:b/>
          <w:bCs/>
        </w:rPr>
        <w:t>Attendee</w:t>
      </w:r>
      <w:r>
        <w:t xml:space="preserve">: </w:t>
      </w:r>
      <w:proofErr w:type="spellStart"/>
      <w:r>
        <w:t>AttendeeID</w:t>
      </w:r>
      <w:proofErr w:type="spellEnd"/>
      <w:r>
        <w:t xml:space="preserve"> (Primary Key), Name, Email</w:t>
      </w:r>
    </w:p>
    <w:p w14:paraId="706E9A90" w14:textId="77777777" w:rsidR="00B56472" w:rsidRDefault="00B56472"/>
    <w:p w14:paraId="5E2C8B75" w14:textId="77777777" w:rsidR="00B56472" w:rsidRDefault="00000000">
      <w:r>
        <w:rPr>
          <w:b/>
          <w:bCs/>
        </w:rPr>
        <w:t>Ticket</w:t>
      </w:r>
      <w:r>
        <w:t xml:space="preserve">: </w:t>
      </w:r>
      <w:proofErr w:type="spellStart"/>
      <w:r>
        <w:t>TicketID</w:t>
      </w:r>
      <w:proofErr w:type="spellEnd"/>
      <w:r>
        <w:t xml:space="preserve"> (Primary Key), </w:t>
      </w:r>
      <w:proofErr w:type="spellStart"/>
      <w:r>
        <w:t>EventID</w:t>
      </w:r>
      <w:proofErr w:type="spellEnd"/>
      <w:r>
        <w:t xml:space="preserve"> (Foreign Key), Price, Type</w:t>
      </w:r>
    </w:p>
    <w:p w14:paraId="6DEEFF29" w14:textId="77777777" w:rsidR="00B56472" w:rsidRDefault="00B56472"/>
    <w:p w14:paraId="04BFCB2C" w14:textId="77777777" w:rsidR="00B56472" w:rsidRDefault="00000000">
      <w:r>
        <w:rPr>
          <w:b/>
          <w:bCs/>
        </w:rPr>
        <w:t>Venue</w:t>
      </w:r>
      <w:r>
        <w:t xml:space="preserve">: </w:t>
      </w:r>
      <w:proofErr w:type="spellStart"/>
      <w:r>
        <w:t>VenueID</w:t>
      </w:r>
      <w:proofErr w:type="spellEnd"/>
      <w:r>
        <w:t xml:space="preserve"> (Primary Key), Name, Address</w:t>
      </w:r>
    </w:p>
    <w:p w14:paraId="4CE21373" w14:textId="77777777" w:rsidR="00B56472" w:rsidRDefault="00B56472"/>
    <w:p w14:paraId="18111306" w14:textId="77777777" w:rsidR="00B56472" w:rsidRDefault="00000000">
      <w:r>
        <w:rPr>
          <w:b/>
          <w:bCs/>
        </w:rPr>
        <w:t>Schedule</w:t>
      </w:r>
      <w:r>
        <w:t xml:space="preserve">: </w:t>
      </w:r>
      <w:proofErr w:type="spellStart"/>
      <w:r>
        <w:t>ScheduleID</w:t>
      </w:r>
      <w:proofErr w:type="spellEnd"/>
      <w:r>
        <w:t xml:space="preserve"> (Primary Key), </w:t>
      </w:r>
      <w:proofErr w:type="spellStart"/>
      <w:r>
        <w:t>EventID</w:t>
      </w:r>
      <w:proofErr w:type="spellEnd"/>
      <w:r>
        <w:t xml:space="preserve"> (Foreign Key), </w:t>
      </w:r>
      <w:proofErr w:type="spellStart"/>
      <w:r>
        <w:t>TimeSlot</w:t>
      </w:r>
      <w:proofErr w:type="spellEnd"/>
      <w:r>
        <w:t>, Activity</w:t>
      </w:r>
    </w:p>
    <w:p w14:paraId="62138466" w14:textId="77777777" w:rsidR="00B56472" w:rsidRDefault="00B56472"/>
    <w:p w14:paraId="21CB383D" w14:textId="77777777" w:rsidR="00B56472" w:rsidRDefault="00000000">
      <w:r>
        <w:rPr>
          <w:b/>
          <w:bCs/>
        </w:rPr>
        <w:t>Sponsor</w:t>
      </w:r>
      <w:r>
        <w:t xml:space="preserve">: </w:t>
      </w:r>
      <w:proofErr w:type="spellStart"/>
      <w:r>
        <w:t>SponsorID</w:t>
      </w:r>
      <w:proofErr w:type="spellEnd"/>
      <w:r>
        <w:t xml:space="preserve"> (Primary Key), Name, Contribution</w:t>
      </w:r>
    </w:p>
    <w:p w14:paraId="0C394751" w14:textId="77777777" w:rsidR="00B56472" w:rsidRDefault="00B56472"/>
    <w:p w14:paraId="0C71A906" w14:textId="77777777" w:rsidR="00B56472" w:rsidRDefault="00000000">
      <w:r>
        <w:rPr>
          <w:b/>
          <w:bCs/>
        </w:rPr>
        <w:t>Budget</w:t>
      </w:r>
      <w:r>
        <w:t xml:space="preserve">: </w:t>
      </w:r>
      <w:proofErr w:type="spellStart"/>
      <w:r>
        <w:t>BudgetID</w:t>
      </w:r>
      <w:proofErr w:type="spellEnd"/>
      <w:r>
        <w:t xml:space="preserve"> (Primary Key), </w:t>
      </w:r>
      <w:proofErr w:type="spellStart"/>
      <w:r>
        <w:t>EventID</w:t>
      </w:r>
      <w:proofErr w:type="spellEnd"/>
      <w:r>
        <w:t xml:space="preserve"> (Foreign Key), </w:t>
      </w:r>
      <w:proofErr w:type="spellStart"/>
      <w:r>
        <w:t>ExpenseCategory</w:t>
      </w:r>
      <w:proofErr w:type="spellEnd"/>
      <w:r>
        <w:t>, Amount</w:t>
      </w:r>
    </w:p>
    <w:p w14:paraId="7F6E004D" w14:textId="77777777" w:rsidR="00B56472" w:rsidRDefault="00B56472"/>
    <w:p w14:paraId="3A0E81DC" w14:textId="77777777" w:rsidR="00B56472" w:rsidRDefault="00000000">
      <w:r>
        <w:rPr>
          <w:b/>
          <w:bCs/>
        </w:rPr>
        <w:t>Promotion</w:t>
      </w:r>
      <w:r>
        <w:t xml:space="preserve">: </w:t>
      </w:r>
      <w:proofErr w:type="spellStart"/>
      <w:r>
        <w:t>PromotionID</w:t>
      </w:r>
      <w:proofErr w:type="spellEnd"/>
      <w:r>
        <w:t xml:space="preserve"> (Primary Key), </w:t>
      </w:r>
      <w:proofErr w:type="spellStart"/>
      <w:r>
        <w:t>EventID</w:t>
      </w:r>
      <w:proofErr w:type="spellEnd"/>
      <w:r>
        <w:t xml:space="preserve"> (Foreign Key), Channel, Content</w:t>
      </w:r>
    </w:p>
    <w:p w14:paraId="5998A060" w14:textId="77777777" w:rsidR="00B56472" w:rsidRDefault="00B56472"/>
    <w:p w14:paraId="4F4D5957" w14:textId="77777777" w:rsidR="00B56472" w:rsidRDefault="00000000">
      <w:r>
        <w:rPr>
          <w:b/>
          <w:bCs/>
        </w:rPr>
        <w:t>Feedback</w:t>
      </w:r>
      <w:r>
        <w:t xml:space="preserve">: </w:t>
      </w:r>
      <w:proofErr w:type="spellStart"/>
      <w:r>
        <w:t>FeedbackID</w:t>
      </w:r>
      <w:proofErr w:type="spellEnd"/>
      <w:r>
        <w:t xml:space="preserve"> (Primary Key), </w:t>
      </w:r>
      <w:proofErr w:type="spellStart"/>
      <w:r>
        <w:t>EventID</w:t>
      </w:r>
      <w:proofErr w:type="spellEnd"/>
      <w:r>
        <w:t xml:space="preserve"> (Foreign Key), </w:t>
      </w:r>
      <w:proofErr w:type="spellStart"/>
      <w:r>
        <w:t>AttendeeID</w:t>
      </w:r>
      <w:proofErr w:type="spellEnd"/>
      <w:r>
        <w:t xml:space="preserve"> (Foreign Key), Rating, Comments</w:t>
      </w:r>
    </w:p>
    <w:p w14:paraId="1B8C98F8" w14:textId="77777777" w:rsidR="003A7423" w:rsidRDefault="003A7423" w:rsidP="003A7423">
      <w:pPr>
        <w:rPr>
          <w:b/>
          <w:bCs/>
        </w:rPr>
      </w:pPr>
      <w:r>
        <w:rPr>
          <w:b/>
          <w:bCs/>
        </w:rPr>
        <w:t>Classes and Attributes</w:t>
      </w:r>
    </w:p>
    <w:p w14:paraId="21A68697" w14:textId="22BEA60C" w:rsidR="003A7423" w:rsidRDefault="003A7423" w:rsidP="003A7423">
      <w:pPr>
        <w:rPr>
          <w:b/>
          <w:bCs/>
        </w:rPr>
      </w:pPr>
      <w:r>
        <w:rPr>
          <w:b/>
          <w:bCs/>
        </w:rPr>
        <w:t>1.</w:t>
      </w:r>
      <w:r w:rsidRPr="003A7423">
        <w:rPr>
          <w:b/>
          <w:bCs/>
        </w:rPr>
        <w:t>Event</w:t>
      </w:r>
      <w:r>
        <w:rPr>
          <w:b/>
          <w:bCs/>
        </w:rPr>
        <w:t>:</w:t>
      </w:r>
    </w:p>
    <w:p w14:paraId="568CD46B" w14:textId="417D5C17" w:rsidR="003A7423" w:rsidRDefault="003A7423" w:rsidP="003A7423">
      <w:r>
        <w:rPr>
          <w:b/>
          <w:bCs/>
        </w:rPr>
        <w:t xml:space="preserve">Attributes:                 </w:t>
      </w:r>
    </w:p>
    <w:p w14:paraId="0C861165" w14:textId="7E1B9019" w:rsidR="003A7423" w:rsidRDefault="003A7423" w:rsidP="003A7423">
      <w:r>
        <w:tab/>
        <w:t>-</w:t>
      </w:r>
      <w:proofErr w:type="spellStart"/>
      <w:r>
        <w:t>Eventid</w:t>
      </w:r>
      <w:proofErr w:type="spellEnd"/>
    </w:p>
    <w:p w14:paraId="0E560E8F" w14:textId="77777777" w:rsidR="003A7423" w:rsidRDefault="003A7423" w:rsidP="003A7423">
      <w:r>
        <w:tab/>
        <w:t>-Name</w:t>
      </w:r>
    </w:p>
    <w:p w14:paraId="167946A3" w14:textId="77777777" w:rsidR="003A7423" w:rsidRDefault="003A7423" w:rsidP="003A7423">
      <w:r>
        <w:tab/>
        <w:t>-Date</w:t>
      </w:r>
    </w:p>
    <w:p w14:paraId="4597A804" w14:textId="77777777" w:rsidR="003A7423" w:rsidRDefault="003A7423" w:rsidP="003A7423">
      <w:r>
        <w:tab/>
        <w:t>-Description</w:t>
      </w:r>
    </w:p>
    <w:p w14:paraId="6951018C" w14:textId="0565716C" w:rsidR="003A7423" w:rsidRDefault="003A7423" w:rsidP="003A7423">
      <w:bookmarkStart w:id="0" w:name="_Hlk167136984"/>
      <w:r w:rsidRPr="003A7423">
        <w:rPr>
          <w:b/>
          <w:bCs/>
        </w:rPr>
        <w:lastRenderedPageBreak/>
        <w:t>Methods</w:t>
      </w:r>
      <w:r>
        <w:t>:</w:t>
      </w:r>
      <w:bookmarkEnd w:id="0"/>
      <w:r>
        <w:tab/>
      </w:r>
    </w:p>
    <w:p w14:paraId="66158242" w14:textId="5244DD58" w:rsidR="003A7423" w:rsidRDefault="003A7423" w:rsidP="003A7423">
      <w:r>
        <w:t xml:space="preserve">    +</w:t>
      </w:r>
      <w:proofErr w:type="spellStart"/>
      <w:proofErr w:type="gramStart"/>
      <w:r>
        <w:t>CreateEvent</w:t>
      </w:r>
      <w:proofErr w:type="spellEnd"/>
      <w:r>
        <w:t>(</w:t>
      </w:r>
      <w:proofErr w:type="gramEnd"/>
      <w:r>
        <w:t>)</w:t>
      </w:r>
    </w:p>
    <w:p w14:paraId="623311E4" w14:textId="77777777" w:rsidR="003A7423" w:rsidRDefault="003A7423" w:rsidP="003A7423">
      <w:r>
        <w:tab/>
        <w:t>+</w:t>
      </w:r>
      <w:proofErr w:type="spellStart"/>
      <w:proofErr w:type="gramStart"/>
      <w:r>
        <w:t>UpdateEvent</w:t>
      </w:r>
      <w:proofErr w:type="spellEnd"/>
      <w:r>
        <w:t>(</w:t>
      </w:r>
      <w:proofErr w:type="gramEnd"/>
      <w:r>
        <w:t>)</w:t>
      </w:r>
    </w:p>
    <w:p w14:paraId="5C423197" w14:textId="77777777" w:rsidR="003A7423" w:rsidRDefault="003A7423" w:rsidP="003A7423">
      <w:r>
        <w:tab/>
        <w:t>+</w:t>
      </w:r>
      <w:proofErr w:type="spellStart"/>
      <w:proofErr w:type="gramStart"/>
      <w:r>
        <w:t>DeleteEvent</w:t>
      </w:r>
      <w:proofErr w:type="spellEnd"/>
      <w:r>
        <w:t>(</w:t>
      </w:r>
      <w:proofErr w:type="gramEnd"/>
      <w:r>
        <w:t>)</w:t>
      </w:r>
    </w:p>
    <w:p w14:paraId="72755EEB" w14:textId="74BE400A" w:rsidR="003A7423" w:rsidRDefault="003A7423" w:rsidP="003A7423">
      <w:r>
        <w:rPr>
          <w:b/>
          <w:bCs/>
        </w:rPr>
        <w:t>2.</w:t>
      </w:r>
      <w:r w:rsidRPr="003A7423">
        <w:rPr>
          <w:b/>
          <w:bCs/>
        </w:rPr>
        <w:t>Organizer</w:t>
      </w:r>
    </w:p>
    <w:p w14:paraId="450C5AFB" w14:textId="77777777" w:rsidR="003A7423" w:rsidRDefault="003A7423" w:rsidP="003A7423">
      <w:r>
        <w:rPr>
          <w:b/>
          <w:bCs/>
        </w:rPr>
        <w:t>Attributes:</w:t>
      </w:r>
    </w:p>
    <w:p w14:paraId="1BC7613F" w14:textId="77777777" w:rsidR="003A7423" w:rsidRDefault="003A7423" w:rsidP="003A7423">
      <w:r>
        <w:tab/>
        <w:t>-</w:t>
      </w:r>
      <w:proofErr w:type="spellStart"/>
      <w:proofErr w:type="gramStart"/>
      <w:r>
        <w:t>OrganizerId</w:t>
      </w:r>
      <w:proofErr w:type="spellEnd"/>
      <w:r>
        <w:t>(</w:t>
      </w:r>
      <w:proofErr w:type="gramEnd"/>
      <w:r>
        <w:t>)</w:t>
      </w:r>
    </w:p>
    <w:p w14:paraId="4AEA7BBD" w14:textId="77777777" w:rsidR="003A7423" w:rsidRDefault="003A7423" w:rsidP="003A7423">
      <w:r>
        <w:tab/>
        <w:t>-Name</w:t>
      </w:r>
    </w:p>
    <w:p w14:paraId="2099D0F0" w14:textId="77777777" w:rsidR="003A7423" w:rsidRDefault="003A7423" w:rsidP="003A7423">
      <w:r>
        <w:tab/>
        <w:t>-</w:t>
      </w:r>
      <w:proofErr w:type="spellStart"/>
      <w:r>
        <w:t>ContactInfo</w:t>
      </w:r>
      <w:proofErr w:type="spellEnd"/>
    </w:p>
    <w:p w14:paraId="1D273181" w14:textId="03A2DFFC" w:rsidR="003A7423" w:rsidRDefault="003A7423" w:rsidP="003A7423">
      <w:r w:rsidRPr="003A7423">
        <w:rPr>
          <w:b/>
          <w:bCs/>
        </w:rPr>
        <w:t>Methods</w:t>
      </w:r>
      <w:r>
        <w:t>:</w:t>
      </w:r>
    </w:p>
    <w:p w14:paraId="47F14168" w14:textId="77777777" w:rsidR="003A7423" w:rsidRDefault="003A7423" w:rsidP="003A7423">
      <w:r>
        <w:tab/>
        <w:t>+</w:t>
      </w:r>
      <w:proofErr w:type="spellStart"/>
      <w:proofErr w:type="gramStart"/>
      <w:r>
        <w:t>AddOrganizer</w:t>
      </w:r>
      <w:proofErr w:type="spellEnd"/>
      <w:r>
        <w:t>(</w:t>
      </w:r>
      <w:proofErr w:type="gramEnd"/>
      <w:r>
        <w:t>)</w:t>
      </w:r>
    </w:p>
    <w:p w14:paraId="0D6711CB" w14:textId="77777777" w:rsidR="003A7423" w:rsidRDefault="003A7423" w:rsidP="003A7423">
      <w:r>
        <w:tab/>
        <w:t>+</w:t>
      </w:r>
      <w:proofErr w:type="spellStart"/>
      <w:proofErr w:type="gramStart"/>
      <w:r>
        <w:t>UpdateOrganizer</w:t>
      </w:r>
      <w:proofErr w:type="spellEnd"/>
      <w:r>
        <w:t>(</w:t>
      </w:r>
      <w:proofErr w:type="gramEnd"/>
      <w:r>
        <w:t>)</w:t>
      </w:r>
    </w:p>
    <w:p w14:paraId="46225883" w14:textId="77777777" w:rsidR="003A7423" w:rsidRDefault="003A7423" w:rsidP="003A7423">
      <w:r>
        <w:tab/>
        <w:t>+</w:t>
      </w:r>
      <w:proofErr w:type="spellStart"/>
      <w:proofErr w:type="gramStart"/>
      <w:r>
        <w:t>RemoveOrganizer</w:t>
      </w:r>
      <w:proofErr w:type="spellEnd"/>
      <w:r>
        <w:t>(</w:t>
      </w:r>
      <w:proofErr w:type="gramEnd"/>
      <w:r>
        <w:t>)</w:t>
      </w:r>
    </w:p>
    <w:p w14:paraId="2EAA632C" w14:textId="7261A3B7" w:rsidR="003A7423" w:rsidRDefault="003A7423" w:rsidP="003A7423">
      <w:r>
        <w:rPr>
          <w:b/>
          <w:bCs/>
        </w:rPr>
        <w:t>3.</w:t>
      </w:r>
      <w:r w:rsidRPr="003A7423">
        <w:rPr>
          <w:b/>
          <w:bCs/>
        </w:rPr>
        <w:t>Attendee</w:t>
      </w:r>
    </w:p>
    <w:p w14:paraId="72715C89" w14:textId="1A7769EA" w:rsidR="003A7423" w:rsidRDefault="003A7423" w:rsidP="003A7423">
      <w:r>
        <w:rPr>
          <w:b/>
          <w:bCs/>
        </w:rPr>
        <w:t>Attributes:</w:t>
      </w:r>
    </w:p>
    <w:p w14:paraId="59AB50B2" w14:textId="77777777" w:rsidR="003A7423" w:rsidRDefault="003A7423" w:rsidP="003A7423">
      <w:r>
        <w:tab/>
        <w:t>-</w:t>
      </w:r>
      <w:proofErr w:type="spellStart"/>
      <w:r>
        <w:t>AttendeeId</w:t>
      </w:r>
      <w:proofErr w:type="spellEnd"/>
    </w:p>
    <w:p w14:paraId="1C43A1F8" w14:textId="77777777" w:rsidR="003A7423" w:rsidRDefault="003A7423" w:rsidP="003A7423">
      <w:r>
        <w:tab/>
        <w:t>-Name</w:t>
      </w:r>
    </w:p>
    <w:p w14:paraId="69A970BF" w14:textId="77777777" w:rsidR="003A7423" w:rsidRDefault="003A7423" w:rsidP="003A7423">
      <w:r>
        <w:tab/>
        <w:t>-Email</w:t>
      </w:r>
    </w:p>
    <w:p w14:paraId="5E10DB17" w14:textId="47B1F246" w:rsidR="003A7423" w:rsidRDefault="003A7423" w:rsidP="003A7423">
      <w:r w:rsidRPr="003A7423">
        <w:rPr>
          <w:b/>
          <w:bCs/>
        </w:rPr>
        <w:t>Methods</w:t>
      </w:r>
      <w:r>
        <w:t>:</w:t>
      </w:r>
    </w:p>
    <w:p w14:paraId="24573E6F" w14:textId="77777777" w:rsidR="003A7423" w:rsidRDefault="003A7423" w:rsidP="003A7423">
      <w:r>
        <w:tab/>
        <w:t>+</w:t>
      </w:r>
      <w:proofErr w:type="spellStart"/>
      <w:proofErr w:type="gramStart"/>
      <w:r>
        <w:t>RegisterAttendee</w:t>
      </w:r>
      <w:proofErr w:type="spellEnd"/>
      <w:r>
        <w:t>(</w:t>
      </w:r>
      <w:proofErr w:type="gramEnd"/>
      <w:r>
        <w:t>)</w:t>
      </w:r>
    </w:p>
    <w:p w14:paraId="4202E325" w14:textId="77777777" w:rsidR="003A7423" w:rsidRDefault="003A7423" w:rsidP="003A7423">
      <w:r>
        <w:tab/>
        <w:t>+</w:t>
      </w:r>
      <w:proofErr w:type="spellStart"/>
      <w:proofErr w:type="gramStart"/>
      <w:r>
        <w:t>checkInAttendee</w:t>
      </w:r>
      <w:proofErr w:type="spellEnd"/>
      <w:r>
        <w:t>(</w:t>
      </w:r>
      <w:proofErr w:type="gramEnd"/>
      <w:r>
        <w:t>)</w:t>
      </w:r>
    </w:p>
    <w:p w14:paraId="03D0CC79" w14:textId="77777777" w:rsidR="003A7423" w:rsidRDefault="003A7423" w:rsidP="003A7423">
      <w:r>
        <w:tab/>
        <w:t>+</w:t>
      </w:r>
      <w:proofErr w:type="spellStart"/>
      <w:proofErr w:type="gramStart"/>
      <w:r>
        <w:t>SendConfirmationEmail</w:t>
      </w:r>
      <w:proofErr w:type="spellEnd"/>
      <w:r>
        <w:t>(</w:t>
      </w:r>
      <w:proofErr w:type="gramEnd"/>
      <w:r>
        <w:t>)</w:t>
      </w:r>
    </w:p>
    <w:p w14:paraId="7C41031D" w14:textId="77777777" w:rsidR="003A7423" w:rsidRDefault="003A7423" w:rsidP="003A7423">
      <w:r w:rsidRPr="003A7423">
        <w:rPr>
          <w:b/>
          <w:bCs/>
        </w:rPr>
        <w:t>Ticket</w:t>
      </w:r>
    </w:p>
    <w:p w14:paraId="68C41931" w14:textId="10A83702" w:rsidR="003A7423" w:rsidRDefault="003A7423" w:rsidP="003A7423">
      <w:r>
        <w:rPr>
          <w:b/>
          <w:bCs/>
        </w:rPr>
        <w:t>Attributes:</w:t>
      </w:r>
    </w:p>
    <w:p w14:paraId="65216279" w14:textId="77777777" w:rsidR="003A7423" w:rsidRDefault="003A7423" w:rsidP="003A7423">
      <w:r>
        <w:tab/>
        <w:t>-</w:t>
      </w:r>
      <w:proofErr w:type="spellStart"/>
      <w:r>
        <w:t>TicketID</w:t>
      </w:r>
      <w:proofErr w:type="spellEnd"/>
    </w:p>
    <w:p w14:paraId="4CCBAE5F" w14:textId="77777777" w:rsidR="003A7423" w:rsidRDefault="003A7423" w:rsidP="003A7423">
      <w:r>
        <w:tab/>
        <w:t>-</w:t>
      </w:r>
      <w:proofErr w:type="spellStart"/>
      <w:r>
        <w:t>EventID</w:t>
      </w:r>
      <w:proofErr w:type="spellEnd"/>
      <w:r>
        <w:t xml:space="preserve"> </w:t>
      </w:r>
    </w:p>
    <w:p w14:paraId="3CED5A5D" w14:textId="77777777" w:rsidR="003A7423" w:rsidRDefault="003A7423" w:rsidP="003A7423">
      <w:r>
        <w:tab/>
        <w:t>-Price</w:t>
      </w:r>
    </w:p>
    <w:p w14:paraId="78B0722E" w14:textId="77777777" w:rsidR="003A7423" w:rsidRDefault="003A7423" w:rsidP="003A7423">
      <w:r>
        <w:tab/>
        <w:t>-Type</w:t>
      </w:r>
    </w:p>
    <w:p w14:paraId="29EC1208" w14:textId="61340E84" w:rsidR="003A7423" w:rsidRDefault="003A7423" w:rsidP="003A7423">
      <w:r w:rsidRPr="003A7423">
        <w:rPr>
          <w:b/>
          <w:bCs/>
        </w:rPr>
        <w:lastRenderedPageBreak/>
        <w:t>Methods</w:t>
      </w:r>
      <w:r>
        <w:t>:</w:t>
      </w:r>
    </w:p>
    <w:p w14:paraId="24194B18" w14:textId="27FE489A" w:rsidR="003A7423" w:rsidRDefault="003A7423" w:rsidP="003A7423">
      <w:r>
        <w:t xml:space="preserve">    +</w:t>
      </w:r>
      <w:proofErr w:type="spellStart"/>
      <w:proofErr w:type="gramStart"/>
      <w:r>
        <w:t>GenerateTicket</w:t>
      </w:r>
      <w:proofErr w:type="spellEnd"/>
      <w:r>
        <w:t>(</w:t>
      </w:r>
      <w:proofErr w:type="gramEnd"/>
      <w:r>
        <w:t>)</w:t>
      </w:r>
    </w:p>
    <w:p w14:paraId="79629F46" w14:textId="77777777" w:rsidR="003A7423" w:rsidRDefault="003A7423" w:rsidP="003A7423">
      <w:r>
        <w:tab/>
        <w:t>+</w:t>
      </w:r>
      <w:proofErr w:type="gramStart"/>
      <w:r>
        <w:t>SellTicket(</w:t>
      </w:r>
      <w:proofErr w:type="gramEnd"/>
      <w:r>
        <w:t>)</w:t>
      </w:r>
    </w:p>
    <w:p w14:paraId="57852C2D" w14:textId="77777777" w:rsidR="003A7423" w:rsidRDefault="003A7423" w:rsidP="003A7423">
      <w:r>
        <w:tab/>
        <w:t>+</w:t>
      </w:r>
      <w:proofErr w:type="spellStart"/>
      <w:proofErr w:type="gramStart"/>
      <w:r>
        <w:t>ValidateTicket</w:t>
      </w:r>
      <w:proofErr w:type="spellEnd"/>
      <w:r>
        <w:t>(</w:t>
      </w:r>
      <w:proofErr w:type="gramEnd"/>
      <w:r>
        <w:t>)</w:t>
      </w:r>
    </w:p>
    <w:p w14:paraId="2AFC9BFB" w14:textId="77777777" w:rsidR="003A7423" w:rsidRDefault="003A7423" w:rsidP="003A7423">
      <w:r w:rsidRPr="003A7423">
        <w:rPr>
          <w:b/>
          <w:bCs/>
        </w:rPr>
        <w:t>Venue</w:t>
      </w:r>
    </w:p>
    <w:p w14:paraId="2BF3E32C" w14:textId="634C5C01" w:rsidR="003A7423" w:rsidRDefault="003A7423" w:rsidP="003A7423">
      <w:r>
        <w:rPr>
          <w:b/>
          <w:bCs/>
        </w:rPr>
        <w:t>Attributes:</w:t>
      </w:r>
    </w:p>
    <w:p w14:paraId="37F8B9A9" w14:textId="77777777" w:rsidR="003A7423" w:rsidRDefault="003A7423" w:rsidP="003A7423">
      <w:r>
        <w:tab/>
        <w:t>-</w:t>
      </w:r>
      <w:proofErr w:type="spellStart"/>
      <w:r>
        <w:t>VenueID</w:t>
      </w:r>
      <w:proofErr w:type="spellEnd"/>
    </w:p>
    <w:p w14:paraId="5BF75B30" w14:textId="77777777" w:rsidR="003A7423" w:rsidRDefault="003A7423" w:rsidP="003A7423">
      <w:r>
        <w:tab/>
        <w:t>-Name</w:t>
      </w:r>
    </w:p>
    <w:p w14:paraId="3B7235A0" w14:textId="77777777" w:rsidR="003A7423" w:rsidRDefault="003A7423" w:rsidP="003A7423">
      <w:r>
        <w:tab/>
        <w:t>-Address</w:t>
      </w:r>
    </w:p>
    <w:p w14:paraId="0117ED4D" w14:textId="0DF74CDC" w:rsidR="003A7423" w:rsidRDefault="003A7423" w:rsidP="003A7423">
      <w:r w:rsidRPr="003A7423">
        <w:rPr>
          <w:b/>
          <w:bCs/>
        </w:rPr>
        <w:t>Methods</w:t>
      </w:r>
      <w:r>
        <w:t>:</w:t>
      </w:r>
    </w:p>
    <w:p w14:paraId="27801843" w14:textId="77777777" w:rsidR="003A7423" w:rsidRDefault="003A7423" w:rsidP="003A7423">
      <w:r>
        <w:tab/>
        <w:t>+</w:t>
      </w:r>
      <w:proofErr w:type="spellStart"/>
      <w:proofErr w:type="gramStart"/>
      <w:r>
        <w:t>ReserveVenue</w:t>
      </w:r>
      <w:proofErr w:type="spellEnd"/>
      <w:r>
        <w:t>(</w:t>
      </w:r>
      <w:proofErr w:type="gramEnd"/>
      <w:r>
        <w:t>)</w:t>
      </w:r>
    </w:p>
    <w:p w14:paraId="782F93B5" w14:textId="77777777" w:rsidR="003A7423" w:rsidRDefault="003A7423" w:rsidP="003A7423">
      <w:r>
        <w:tab/>
        <w:t>+</w:t>
      </w:r>
      <w:proofErr w:type="spellStart"/>
      <w:proofErr w:type="gramStart"/>
      <w:r>
        <w:t>UpdateVenueDetails</w:t>
      </w:r>
      <w:proofErr w:type="spellEnd"/>
      <w:r>
        <w:t>(</w:t>
      </w:r>
      <w:proofErr w:type="gramEnd"/>
      <w:r>
        <w:t>)</w:t>
      </w:r>
    </w:p>
    <w:p w14:paraId="544290FF" w14:textId="77777777" w:rsidR="003A7423" w:rsidRDefault="003A7423" w:rsidP="003A7423">
      <w:r>
        <w:tab/>
        <w:t>+</w:t>
      </w:r>
      <w:proofErr w:type="spellStart"/>
      <w:proofErr w:type="gramStart"/>
      <w:r>
        <w:t>CancelVenueBooking</w:t>
      </w:r>
      <w:proofErr w:type="spellEnd"/>
      <w:r>
        <w:t>(</w:t>
      </w:r>
      <w:proofErr w:type="gramEnd"/>
      <w:r>
        <w:t>)</w:t>
      </w:r>
    </w:p>
    <w:p w14:paraId="18C1656C" w14:textId="77777777" w:rsidR="003A7423" w:rsidRDefault="003A7423" w:rsidP="003A7423">
      <w:r w:rsidRPr="003A7423">
        <w:rPr>
          <w:b/>
          <w:bCs/>
        </w:rPr>
        <w:t>Schedule</w:t>
      </w:r>
    </w:p>
    <w:p w14:paraId="6335DE11" w14:textId="03726DAB" w:rsidR="003A7423" w:rsidRDefault="003A7423" w:rsidP="003A7423">
      <w:r>
        <w:rPr>
          <w:b/>
          <w:bCs/>
        </w:rPr>
        <w:t>Attributes:</w:t>
      </w:r>
    </w:p>
    <w:p w14:paraId="4E5CB175" w14:textId="77777777" w:rsidR="003A7423" w:rsidRDefault="003A7423" w:rsidP="003A7423">
      <w:r>
        <w:tab/>
        <w:t>-</w:t>
      </w:r>
      <w:proofErr w:type="spellStart"/>
      <w:r>
        <w:t>ScheduleID</w:t>
      </w:r>
      <w:proofErr w:type="spellEnd"/>
    </w:p>
    <w:p w14:paraId="5510AB72" w14:textId="77777777" w:rsidR="003A7423" w:rsidRDefault="003A7423" w:rsidP="003A7423">
      <w:r>
        <w:tab/>
        <w:t>-</w:t>
      </w:r>
      <w:proofErr w:type="spellStart"/>
      <w:r>
        <w:t>EventID</w:t>
      </w:r>
      <w:proofErr w:type="spellEnd"/>
      <w:r>
        <w:t xml:space="preserve"> </w:t>
      </w:r>
    </w:p>
    <w:p w14:paraId="7B8E1B5D" w14:textId="77777777" w:rsidR="003A7423" w:rsidRDefault="003A7423" w:rsidP="003A7423">
      <w:r>
        <w:tab/>
        <w:t>-</w:t>
      </w:r>
      <w:proofErr w:type="spellStart"/>
      <w:r>
        <w:t>TimeSlot</w:t>
      </w:r>
      <w:proofErr w:type="spellEnd"/>
    </w:p>
    <w:p w14:paraId="15BCAEA8" w14:textId="77777777" w:rsidR="003A7423" w:rsidRDefault="003A7423" w:rsidP="003A7423">
      <w:r>
        <w:tab/>
        <w:t>-Activity</w:t>
      </w:r>
    </w:p>
    <w:p w14:paraId="29B86682" w14:textId="22414984" w:rsidR="003A7423" w:rsidRDefault="003A7423" w:rsidP="003A7423">
      <w:r w:rsidRPr="003A7423">
        <w:rPr>
          <w:b/>
          <w:bCs/>
        </w:rPr>
        <w:t>Methods</w:t>
      </w:r>
      <w:r>
        <w:t>:</w:t>
      </w:r>
    </w:p>
    <w:p w14:paraId="02851DDB" w14:textId="77777777" w:rsidR="003A7423" w:rsidRDefault="003A7423" w:rsidP="003A7423">
      <w:r>
        <w:tab/>
        <w:t>+</w:t>
      </w:r>
      <w:proofErr w:type="spellStart"/>
      <w:proofErr w:type="gramStart"/>
      <w:r>
        <w:t>CreateSchedule</w:t>
      </w:r>
      <w:proofErr w:type="spellEnd"/>
      <w:r>
        <w:t>(</w:t>
      </w:r>
      <w:proofErr w:type="gramEnd"/>
      <w:r>
        <w:t>)</w:t>
      </w:r>
    </w:p>
    <w:p w14:paraId="47D6FE39" w14:textId="77777777" w:rsidR="003A7423" w:rsidRDefault="003A7423" w:rsidP="003A7423">
      <w:r>
        <w:tab/>
        <w:t>+</w:t>
      </w:r>
      <w:proofErr w:type="spellStart"/>
      <w:proofErr w:type="gramStart"/>
      <w:r>
        <w:t>UpdateSchedule</w:t>
      </w:r>
      <w:proofErr w:type="spellEnd"/>
      <w:r>
        <w:t>(</w:t>
      </w:r>
      <w:proofErr w:type="gramEnd"/>
      <w:r>
        <w:t>)</w:t>
      </w:r>
    </w:p>
    <w:p w14:paraId="1DE3BC3C" w14:textId="77777777" w:rsidR="003A7423" w:rsidRDefault="003A7423" w:rsidP="003A7423">
      <w:r>
        <w:tab/>
        <w:t>+</w:t>
      </w:r>
      <w:proofErr w:type="spellStart"/>
      <w:proofErr w:type="gramStart"/>
      <w:r>
        <w:t>DeleteSchedule</w:t>
      </w:r>
      <w:proofErr w:type="spellEnd"/>
      <w:r>
        <w:t>(</w:t>
      </w:r>
      <w:proofErr w:type="gramEnd"/>
      <w:r>
        <w:t>)</w:t>
      </w:r>
    </w:p>
    <w:p w14:paraId="44B90703" w14:textId="77777777" w:rsidR="003A7423" w:rsidRDefault="003A7423" w:rsidP="003A7423">
      <w:r w:rsidRPr="003A7423">
        <w:rPr>
          <w:b/>
          <w:bCs/>
        </w:rPr>
        <w:t>Sponsor</w:t>
      </w:r>
    </w:p>
    <w:p w14:paraId="797611A4" w14:textId="3DAE20F3" w:rsidR="003A7423" w:rsidRDefault="003A7423" w:rsidP="003A7423">
      <w:r>
        <w:rPr>
          <w:b/>
          <w:bCs/>
        </w:rPr>
        <w:t>Attributes:</w:t>
      </w:r>
    </w:p>
    <w:p w14:paraId="094EE74B" w14:textId="77777777" w:rsidR="003A7423" w:rsidRDefault="003A7423" w:rsidP="003A7423">
      <w:r>
        <w:tab/>
        <w:t>-</w:t>
      </w:r>
      <w:proofErr w:type="spellStart"/>
      <w:r>
        <w:t>SponsorID</w:t>
      </w:r>
      <w:proofErr w:type="spellEnd"/>
    </w:p>
    <w:p w14:paraId="330BDC9F" w14:textId="77777777" w:rsidR="003A7423" w:rsidRDefault="003A7423" w:rsidP="003A7423">
      <w:r>
        <w:tab/>
        <w:t>-Name</w:t>
      </w:r>
    </w:p>
    <w:p w14:paraId="30EB510F" w14:textId="77777777" w:rsidR="003A7423" w:rsidRDefault="003A7423" w:rsidP="003A7423">
      <w:r>
        <w:tab/>
        <w:t>-Contribution</w:t>
      </w:r>
    </w:p>
    <w:p w14:paraId="14F325C1" w14:textId="1C7E3606" w:rsidR="003A7423" w:rsidRDefault="003A7423" w:rsidP="003A7423">
      <w:r w:rsidRPr="003A7423">
        <w:rPr>
          <w:b/>
          <w:bCs/>
        </w:rPr>
        <w:lastRenderedPageBreak/>
        <w:t>Methods</w:t>
      </w:r>
      <w:r>
        <w:t>:</w:t>
      </w:r>
    </w:p>
    <w:p w14:paraId="62AF9CD0" w14:textId="03BE88F3" w:rsidR="003A7423" w:rsidRDefault="003A7423" w:rsidP="003A7423">
      <w:r>
        <w:t xml:space="preserve">    +</w:t>
      </w:r>
      <w:proofErr w:type="spellStart"/>
      <w:proofErr w:type="gramStart"/>
      <w:r>
        <w:t>AddSponsor</w:t>
      </w:r>
      <w:proofErr w:type="spellEnd"/>
      <w:r>
        <w:t>(</w:t>
      </w:r>
      <w:proofErr w:type="gramEnd"/>
      <w:r>
        <w:t>)</w:t>
      </w:r>
    </w:p>
    <w:p w14:paraId="061FD0A7" w14:textId="77777777" w:rsidR="003A7423" w:rsidRDefault="003A7423" w:rsidP="003A7423">
      <w:r>
        <w:tab/>
        <w:t>+</w:t>
      </w:r>
      <w:proofErr w:type="spellStart"/>
      <w:proofErr w:type="gramStart"/>
      <w:r>
        <w:t>UpdateSponsorContribution</w:t>
      </w:r>
      <w:proofErr w:type="spellEnd"/>
      <w:r>
        <w:t>(</w:t>
      </w:r>
      <w:proofErr w:type="gramEnd"/>
      <w:r>
        <w:t>)</w:t>
      </w:r>
    </w:p>
    <w:p w14:paraId="0D94382A" w14:textId="77777777" w:rsidR="003A7423" w:rsidRDefault="003A7423" w:rsidP="003A7423">
      <w:r>
        <w:tab/>
        <w:t>+</w:t>
      </w:r>
      <w:proofErr w:type="spellStart"/>
      <w:proofErr w:type="gramStart"/>
      <w:r>
        <w:t>RemoveSponsor</w:t>
      </w:r>
      <w:proofErr w:type="spellEnd"/>
      <w:r>
        <w:t>(</w:t>
      </w:r>
      <w:proofErr w:type="gramEnd"/>
      <w:r>
        <w:t>)</w:t>
      </w:r>
    </w:p>
    <w:p w14:paraId="0A3B5E28" w14:textId="77777777" w:rsidR="003A7423" w:rsidRDefault="003A7423" w:rsidP="003A7423">
      <w:r w:rsidRPr="003A7423">
        <w:rPr>
          <w:b/>
          <w:bCs/>
        </w:rPr>
        <w:t>Budget</w:t>
      </w:r>
    </w:p>
    <w:p w14:paraId="563D14C3" w14:textId="3F9874D2" w:rsidR="003A7423" w:rsidRDefault="003A7423" w:rsidP="003A7423">
      <w:r>
        <w:rPr>
          <w:b/>
          <w:bCs/>
        </w:rPr>
        <w:t>Attributes:</w:t>
      </w:r>
    </w:p>
    <w:p w14:paraId="2297CF2B" w14:textId="77777777" w:rsidR="003A7423" w:rsidRDefault="003A7423" w:rsidP="003A7423">
      <w:r>
        <w:tab/>
        <w:t xml:space="preserve"> -</w:t>
      </w:r>
      <w:proofErr w:type="spellStart"/>
      <w:r>
        <w:t>BudgetID</w:t>
      </w:r>
      <w:proofErr w:type="spellEnd"/>
    </w:p>
    <w:p w14:paraId="34F365A9" w14:textId="77777777" w:rsidR="003A7423" w:rsidRDefault="003A7423" w:rsidP="003A7423">
      <w:r>
        <w:tab/>
        <w:t xml:space="preserve"> -</w:t>
      </w:r>
      <w:proofErr w:type="spellStart"/>
      <w:r>
        <w:t>EventID</w:t>
      </w:r>
      <w:proofErr w:type="spellEnd"/>
    </w:p>
    <w:p w14:paraId="788FD158" w14:textId="77777777" w:rsidR="003A7423" w:rsidRDefault="003A7423" w:rsidP="003A7423">
      <w:r>
        <w:tab/>
        <w:t xml:space="preserve"> -</w:t>
      </w:r>
      <w:proofErr w:type="spellStart"/>
      <w:r>
        <w:t>ExpenseCategory</w:t>
      </w:r>
      <w:proofErr w:type="spellEnd"/>
    </w:p>
    <w:p w14:paraId="405F0BB7" w14:textId="77777777" w:rsidR="003A7423" w:rsidRDefault="003A7423" w:rsidP="003A7423">
      <w:r>
        <w:tab/>
        <w:t xml:space="preserve"> -Amount</w:t>
      </w:r>
    </w:p>
    <w:p w14:paraId="152A931F" w14:textId="1D5AD28C" w:rsidR="003A7423" w:rsidRDefault="003A7423" w:rsidP="003A7423">
      <w:r w:rsidRPr="003A7423">
        <w:rPr>
          <w:b/>
          <w:bCs/>
        </w:rPr>
        <w:t>Methods</w:t>
      </w:r>
      <w:r>
        <w:t>:</w:t>
      </w:r>
    </w:p>
    <w:p w14:paraId="195130F1" w14:textId="77777777" w:rsidR="003A7423" w:rsidRDefault="003A7423" w:rsidP="003A7423">
      <w:r>
        <w:tab/>
        <w:t xml:space="preserve"> +</w:t>
      </w:r>
      <w:proofErr w:type="spellStart"/>
      <w:proofErr w:type="gramStart"/>
      <w:r>
        <w:t>TrackExpenses</w:t>
      </w:r>
      <w:proofErr w:type="spellEnd"/>
      <w:r>
        <w:t>(</w:t>
      </w:r>
      <w:proofErr w:type="gramEnd"/>
      <w:r>
        <w:t>)</w:t>
      </w:r>
    </w:p>
    <w:p w14:paraId="5ACF4FA3" w14:textId="77777777" w:rsidR="003A7423" w:rsidRDefault="003A7423" w:rsidP="003A7423">
      <w:r>
        <w:tab/>
        <w:t xml:space="preserve"> +</w:t>
      </w:r>
      <w:proofErr w:type="spellStart"/>
      <w:proofErr w:type="gramStart"/>
      <w:r>
        <w:t>AllocateBudget</w:t>
      </w:r>
      <w:proofErr w:type="spellEnd"/>
      <w:r>
        <w:t>(</w:t>
      </w:r>
      <w:proofErr w:type="gramEnd"/>
      <w:r>
        <w:t>)</w:t>
      </w:r>
    </w:p>
    <w:p w14:paraId="5E2F01FF" w14:textId="77777777" w:rsidR="003A7423" w:rsidRDefault="003A7423" w:rsidP="003A7423">
      <w:r>
        <w:tab/>
        <w:t xml:space="preserve"> +</w:t>
      </w:r>
      <w:proofErr w:type="spellStart"/>
      <w:proofErr w:type="gramStart"/>
      <w:r>
        <w:t>GenerateExpenseReport</w:t>
      </w:r>
      <w:proofErr w:type="spellEnd"/>
      <w:r>
        <w:t>(</w:t>
      </w:r>
      <w:proofErr w:type="gramEnd"/>
      <w:r>
        <w:t>)</w:t>
      </w:r>
    </w:p>
    <w:p w14:paraId="4C6C6F0C" w14:textId="77777777" w:rsidR="003A7423" w:rsidRDefault="003A7423" w:rsidP="003A7423">
      <w:r w:rsidRPr="003A7423">
        <w:rPr>
          <w:b/>
          <w:bCs/>
        </w:rPr>
        <w:t>Promotion</w:t>
      </w:r>
    </w:p>
    <w:p w14:paraId="77C18378" w14:textId="404C06DF" w:rsidR="003A7423" w:rsidRDefault="003A7423" w:rsidP="003A7423">
      <w:r>
        <w:rPr>
          <w:b/>
          <w:bCs/>
        </w:rPr>
        <w:t>Attributes:</w:t>
      </w:r>
    </w:p>
    <w:p w14:paraId="76ED1046" w14:textId="77777777" w:rsidR="003A7423" w:rsidRDefault="003A7423" w:rsidP="003A7423">
      <w:r>
        <w:tab/>
        <w:t>-</w:t>
      </w:r>
      <w:proofErr w:type="spellStart"/>
      <w:r>
        <w:t>PromotionID</w:t>
      </w:r>
      <w:proofErr w:type="spellEnd"/>
    </w:p>
    <w:p w14:paraId="7F96435D" w14:textId="77777777" w:rsidR="003A7423" w:rsidRDefault="003A7423" w:rsidP="003A7423">
      <w:r>
        <w:tab/>
        <w:t>-</w:t>
      </w:r>
      <w:proofErr w:type="spellStart"/>
      <w:r>
        <w:t>EventID</w:t>
      </w:r>
      <w:proofErr w:type="spellEnd"/>
    </w:p>
    <w:p w14:paraId="42A34364" w14:textId="77777777" w:rsidR="003A7423" w:rsidRDefault="003A7423" w:rsidP="003A7423">
      <w:r>
        <w:tab/>
        <w:t>-Channel</w:t>
      </w:r>
    </w:p>
    <w:p w14:paraId="0C5D2FDE" w14:textId="77777777" w:rsidR="003A7423" w:rsidRDefault="003A7423" w:rsidP="003A7423">
      <w:r>
        <w:tab/>
        <w:t>-Content</w:t>
      </w:r>
    </w:p>
    <w:p w14:paraId="6F58452F" w14:textId="28630C9E" w:rsidR="003A7423" w:rsidRDefault="003A7423" w:rsidP="003A7423">
      <w:r w:rsidRPr="003A7423">
        <w:rPr>
          <w:b/>
          <w:bCs/>
        </w:rPr>
        <w:t>Methods</w:t>
      </w:r>
      <w:r>
        <w:t>:</w:t>
      </w:r>
    </w:p>
    <w:p w14:paraId="6E0217A2" w14:textId="77777777" w:rsidR="003A7423" w:rsidRDefault="003A7423" w:rsidP="003A7423">
      <w:r>
        <w:tab/>
        <w:t>+</w:t>
      </w:r>
      <w:proofErr w:type="spellStart"/>
      <w:proofErr w:type="gramStart"/>
      <w:r>
        <w:t>PromoteEvent</w:t>
      </w:r>
      <w:proofErr w:type="spellEnd"/>
      <w:r>
        <w:t>(</w:t>
      </w:r>
      <w:proofErr w:type="gramEnd"/>
      <w:r>
        <w:t>)</w:t>
      </w:r>
    </w:p>
    <w:p w14:paraId="6151A6B3" w14:textId="77777777" w:rsidR="003A7423" w:rsidRDefault="003A7423" w:rsidP="003A7423">
      <w:r>
        <w:tab/>
        <w:t>+</w:t>
      </w:r>
      <w:proofErr w:type="spellStart"/>
      <w:proofErr w:type="gramStart"/>
      <w:r>
        <w:t>MonitorPromotionMetrics</w:t>
      </w:r>
      <w:proofErr w:type="spellEnd"/>
      <w:r>
        <w:t>(</w:t>
      </w:r>
      <w:proofErr w:type="gramEnd"/>
      <w:r>
        <w:t>)</w:t>
      </w:r>
    </w:p>
    <w:p w14:paraId="1474FCD1" w14:textId="77777777" w:rsidR="003A7423" w:rsidRDefault="003A7423" w:rsidP="003A7423">
      <w:r>
        <w:tab/>
        <w:t>+</w:t>
      </w:r>
      <w:proofErr w:type="spellStart"/>
      <w:proofErr w:type="gramStart"/>
      <w:r>
        <w:t>AdjustPromotionStrategy</w:t>
      </w:r>
      <w:proofErr w:type="spellEnd"/>
      <w:r>
        <w:t>(</w:t>
      </w:r>
      <w:proofErr w:type="gramEnd"/>
      <w:r>
        <w:t>)</w:t>
      </w:r>
    </w:p>
    <w:p w14:paraId="6713A4F5" w14:textId="77777777" w:rsidR="003A7423" w:rsidRDefault="003A7423" w:rsidP="003A7423">
      <w:r w:rsidRPr="003A7423">
        <w:rPr>
          <w:b/>
          <w:bCs/>
        </w:rPr>
        <w:t>Feedback</w:t>
      </w:r>
    </w:p>
    <w:p w14:paraId="2BACE498" w14:textId="7AE7DCA4" w:rsidR="003A7423" w:rsidRDefault="003A7423" w:rsidP="003A7423">
      <w:r>
        <w:rPr>
          <w:b/>
          <w:bCs/>
        </w:rPr>
        <w:t>Attributes:</w:t>
      </w:r>
    </w:p>
    <w:p w14:paraId="77AC2C55" w14:textId="77777777" w:rsidR="003A7423" w:rsidRDefault="003A7423" w:rsidP="003A7423">
      <w:r>
        <w:tab/>
        <w:t>-</w:t>
      </w:r>
      <w:proofErr w:type="spellStart"/>
      <w:r>
        <w:t>FeedbackID</w:t>
      </w:r>
      <w:proofErr w:type="spellEnd"/>
    </w:p>
    <w:p w14:paraId="232DB736" w14:textId="77777777" w:rsidR="003A7423" w:rsidRDefault="003A7423" w:rsidP="003A7423">
      <w:r>
        <w:tab/>
        <w:t>-</w:t>
      </w:r>
      <w:proofErr w:type="spellStart"/>
      <w:r>
        <w:t>EventID</w:t>
      </w:r>
      <w:proofErr w:type="spellEnd"/>
    </w:p>
    <w:p w14:paraId="2BDA4FAF" w14:textId="77777777" w:rsidR="003A7423" w:rsidRDefault="003A7423" w:rsidP="003A7423">
      <w:r>
        <w:lastRenderedPageBreak/>
        <w:tab/>
        <w:t>-</w:t>
      </w:r>
      <w:proofErr w:type="spellStart"/>
      <w:r>
        <w:t>AttendeeID</w:t>
      </w:r>
      <w:proofErr w:type="spellEnd"/>
    </w:p>
    <w:p w14:paraId="712FC7D6" w14:textId="77777777" w:rsidR="003A7423" w:rsidRDefault="003A7423" w:rsidP="003A7423">
      <w:r>
        <w:tab/>
        <w:t>-Rating</w:t>
      </w:r>
    </w:p>
    <w:p w14:paraId="51123FB9" w14:textId="77777777" w:rsidR="003A7423" w:rsidRDefault="003A7423" w:rsidP="003A7423">
      <w:r>
        <w:tab/>
        <w:t>-Comments</w:t>
      </w:r>
    </w:p>
    <w:p w14:paraId="5BF89A8A" w14:textId="6B4D81B0" w:rsidR="003A7423" w:rsidRDefault="003A7423" w:rsidP="003A7423">
      <w:r w:rsidRPr="003A7423">
        <w:rPr>
          <w:b/>
          <w:bCs/>
        </w:rPr>
        <w:t>Methods</w:t>
      </w:r>
      <w:r>
        <w:t>:</w:t>
      </w:r>
    </w:p>
    <w:p w14:paraId="44237419" w14:textId="77777777" w:rsidR="003A7423" w:rsidRDefault="003A7423" w:rsidP="003A7423">
      <w:r>
        <w:tab/>
        <w:t>+</w:t>
      </w:r>
      <w:proofErr w:type="spellStart"/>
      <w:proofErr w:type="gramStart"/>
      <w:r>
        <w:t>CollectFeedback</w:t>
      </w:r>
      <w:proofErr w:type="spellEnd"/>
      <w:r>
        <w:t>(</w:t>
      </w:r>
      <w:proofErr w:type="gramEnd"/>
      <w:r>
        <w:t>)</w:t>
      </w:r>
    </w:p>
    <w:p w14:paraId="1F29BF65" w14:textId="77777777" w:rsidR="003A7423" w:rsidRDefault="003A7423" w:rsidP="003A7423">
      <w:r>
        <w:tab/>
        <w:t>+</w:t>
      </w:r>
      <w:proofErr w:type="spellStart"/>
      <w:proofErr w:type="gramStart"/>
      <w:r>
        <w:t>AnalyzeFeedback</w:t>
      </w:r>
      <w:proofErr w:type="spellEnd"/>
      <w:r>
        <w:t>(</w:t>
      </w:r>
      <w:proofErr w:type="gramEnd"/>
      <w:r>
        <w:t>)</w:t>
      </w:r>
    </w:p>
    <w:p w14:paraId="00F81F7B" w14:textId="1FA05724" w:rsidR="003A7423" w:rsidRDefault="003A7423" w:rsidP="003A7423">
      <w:r>
        <w:tab/>
        <w:t>+</w:t>
      </w:r>
      <w:proofErr w:type="spellStart"/>
      <w:proofErr w:type="gramStart"/>
      <w:r>
        <w:t>ImproveEventExperience</w:t>
      </w:r>
      <w:proofErr w:type="spellEnd"/>
      <w:r>
        <w:t>(</w:t>
      </w:r>
      <w:proofErr w:type="gramEnd"/>
      <w:r>
        <w:t>)</w:t>
      </w:r>
    </w:p>
    <w:p w14:paraId="65694FF8" w14:textId="77777777" w:rsidR="00B56472" w:rsidRDefault="00B56472"/>
    <w:p w14:paraId="142DD67B" w14:textId="77777777" w:rsidR="00B56472" w:rsidRDefault="00000000">
      <w:r>
        <w:rPr>
          <w:b/>
          <w:bCs/>
          <w:sz w:val="24"/>
        </w:rPr>
        <w:t>Relationships</w:t>
      </w:r>
      <w:r>
        <w:t>:</w:t>
      </w:r>
    </w:p>
    <w:p w14:paraId="3D89EA0D" w14:textId="77777777" w:rsidR="00B56472" w:rsidRDefault="00000000">
      <w:r>
        <w:t>An Event is organized by an Organizer (one-to-many).</w:t>
      </w:r>
    </w:p>
    <w:p w14:paraId="6EE4C57E" w14:textId="77777777" w:rsidR="00B56472" w:rsidRDefault="00000000">
      <w:r>
        <w:t>An Event has multiple Attendees (many-to-many).</w:t>
      </w:r>
    </w:p>
    <w:p w14:paraId="59796BA2" w14:textId="77777777" w:rsidR="00B56472" w:rsidRDefault="00000000">
      <w:r>
        <w:t>An Event has one or more Tickets available (one-to-many).</w:t>
      </w:r>
    </w:p>
    <w:p w14:paraId="2222FF3E" w14:textId="77777777" w:rsidR="00B56472" w:rsidRDefault="00000000">
      <w:r>
        <w:t>An Event takes place at a specific Venue (many-to-one).</w:t>
      </w:r>
    </w:p>
    <w:p w14:paraId="33A6BBC0" w14:textId="77777777" w:rsidR="00B56472" w:rsidRDefault="00000000">
      <w:r>
        <w:t>An Event has a detailed Schedule (one-to-many).</w:t>
      </w:r>
    </w:p>
    <w:p w14:paraId="1E7D8081" w14:textId="77777777" w:rsidR="00B56472" w:rsidRDefault="00000000">
      <w:r>
        <w:t>An Event may have multiple Sponsors (many-to-many).</w:t>
      </w:r>
    </w:p>
    <w:p w14:paraId="4FB7A0D7" w14:textId="77777777" w:rsidR="00B56472" w:rsidRDefault="00000000">
      <w:r>
        <w:t>An Event has a Budget (one-to-one).</w:t>
      </w:r>
    </w:p>
    <w:p w14:paraId="52A238FD" w14:textId="77777777" w:rsidR="00B56472" w:rsidRDefault="00000000">
      <w:r>
        <w:t>An Event is promoted through various Promotion channels (one-to-many).</w:t>
      </w:r>
    </w:p>
    <w:p w14:paraId="1B790FA7" w14:textId="177529D0" w:rsidR="007E2E10" w:rsidRDefault="00000000">
      <w:r>
        <w:t>Attendees provide Feedback for an Event (many-to-many).</w:t>
      </w:r>
    </w:p>
    <w:p w14:paraId="00F961C6" w14:textId="567D3942" w:rsidR="00F05DFF" w:rsidRDefault="00F05DFF">
      <w:proofErr w:type="spellStart"/>
      <w:r w:rsidRPr="00F05DFF">
        <w:rPr>
          <w:b/>
          <w:bCs/>
          <w:sz w:val="32"/>
          <w:szCs w:val="32"/>
        </w:rPr>
        <w:t>Uml</w:t>
      </w:r>
      <w:proofErr w:type="spellEnd"/>
      <w:r>
        <w:t xml:space="preserve"> </w:t>
      </w:r>
      <w:r w:rsidRPr="00F05DFF">
        <w:rPr>
          <w:b/>
          <w:bCs/>
          <w:sz w:val="32"/>
          <w:szCs w:val="32"/>
        </w:rPr>
        <w:t>Diagram</w:t>
      </w:r>
      <w:r>
        <w:t>:</w:t>
      </w:r>
    </w:p>
    <w:p w14:paraId="08445C16" w14:textId="7C7838FA" w:rsidR="007D046A" w:rsidRDefault="00F05DFF">
      <w:r>
        <w:object w:dxaOrig="2664" w:dyaOrig="816" w14:anchorId="0C096C1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323.4pt;height:99pt" o:ole="">
            <v:imagedata r:id="rId8" o:title=""/>
          </v:shape>
          <o:OLEObject Type="Embed" ProgID="Package" ShapeID="_x0000_i1034" DrawAspect="Content" ObjectID="_1777753596" r:id="rId9"/>
        </w:object>
      </w:r>
    </w:p>
    <w:p w14:paraId="4863ADB8" w14:textId="77777777" w:rsidR="0031251E" w:rsidRDefault="0031251E"/>
    <w:p w14:paraId="1DD30946" w14:textId="4D3F2F61" w:rsidR="005F1B66" w:rsidRDefault="005F1B66"/>
    <w:p w14:paraId="242442E0" w14:textId="71E0F10F" w:rsidR="005F1B66" w:rsidRDefault="005F1B66"/>
    <w:sectPr w:rsidR="005F1B66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EE7275" w14:textId="77777777" w:rsidR="00AD60DD" w:rsidRDefault="00AD60DD">
      <w:r>
        <w:separator/>
      </w:r>
    </w:p>
  </w:endnote>
  <w:endnote w:type="continuationSeparator" w:id="0">
    <w:p w14:paraId="7CAFE490" w14:textId="77777777" w:rsidR="00AD60DD" w:rsidRDefault="00AD60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EE58DA" w14:textId="77777777" w:rsidR="00AD60DD" w:rsidRDefault="00AD60DD">
      <w:r>
        <w:separator/>
      </w:r>
    </w:p>
  </w:footnote>
  <w:footnote w:type="continuationSeparator" w:id="0">
    <w:p w14:paraId="7C14410E" w14:textId="77777777" w:rsidR="00AD60DD" w:rsidRDefault="00AD60D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56472"/>
    <w:rsid w:val="0031251E"/>
    <w:rsid w:val="003A7423"/>
    <w:rsid w:val="003D6D6A"/>
    <w:rsid w:val="005F1B66"/>
    <w:rsid w:val="0066602D"/>
    <w:rsid w:val="00753E1B"/>
    <w:rsid w:val="007D046A"/>
    <w:rsid w:val="007E2E10"/>
    <w:rsid w:val="008459D8"/>
    <w:rsid w:val="009107C3"/>
    <w:rsid w:val="00A60AD1"/>
    <w:rsid w:val="00AD60DD"/>
    <w:rsid w:val="00B56472"/>
    <w:rsid w:val="00B97E39"/>
    <w:rsid w:val="00F05DFF"/>
    <w:rsid w:val="00F71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A636CBE"/>
  <w15:docId w15:val="{4BC025D5-F8B2-4AE4-9B2B-9603F2BC4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7423"/>
  </w:style>
  <w:style w:type="paragraph" w:styleId="Heading1">
    <w:name w:val="heading 1"/>
    <w:basedOn w:val="Normal"/>
    <w:next w:val="Normal"/>
    <w:link w:val="Heading1Char"/>
    <w:uiPriority w:val="9"/>
    <w:qFormat/>
    <w:rsid w:val="003A7423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7423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742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742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742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742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742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742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742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Header">
    <w:name w:val="header"/>
    <w:basedOn w:val="Normal"/>
    <w:link w:val="HeaderChar"/>
    <w:uiPriority w:val="99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Heading1Char">
    <w:name w:val="Heading 1 Char"/>
    <w:basedOn w:val="DefaultParagraphFont"/>
    <w:link w:val="Heading1"/>
    <w:uiPriority w:val="9"/>
    <w:rsid w:val="003A7423"/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742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7423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7423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7423"/>
    <w:rPr>
      <w:rFonts w:asciiTheme="majorHAnsi" w:eastAsiaTheme="majorEastAsia" w:hAnsiTheme="majorHAnsi" w:cstheme="majorBidi"/>
      <w:caps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7423"/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7423"/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7423"/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7423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A7423"/>
    <w:pPr>
      <w:spacing w:line="240" w:lineRule="auto"/>
    </w:pPr>
    <w:rPr>
      <w:b/>
      <w:bCs/>
      <w:smallCaps/>
      <w:color w:val="1F497D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3A7423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3A7423"/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742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7423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3A7423"/>
    <w:rPr>
      <w:b/>
      <w:bCs/>
    </w:rPr>
  </w:style>
  <w:style w:type="character" w:styleId="Emphasis">
    <w:name w:val="Emphasis"/>
    <w:basedOn w:val="DefaultParagraphFont"/>
    <w:uiPriority w:val="20"/>
    <w:qFormat/>
    <w:rsid w:val="003A7423"/>
    <w:rPr>
      <w:i/>
      <w:iCs/>
    </w:rPr>
  </w:style>
  <w:style w:type="paragraph" w:styleId="NoSpacing">
    <w:name w:val="No Spacing"/>
    <w:link w:val="NoSpacingChar"/>
    <w:uiPriority w:val="1"/>
    <w:qFormat/>
    <w:rsid w:val="003A742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A7423"/>
    <w:pPr>
      <w:spacing w:before="120" w:after="120"/>
      <w:ind w:left="720"/>
    </w:pPr>
    <w:rPr>
      <w:color w:val="1F497D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A7423"/>
    <w:rPr>
      <w:color w:val="1F497D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7423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7423"/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3A7423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A742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A7423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3A7423"/>
    <w:rPr>
      <w:b/>
      <w:bCs/>
      <w:smallCaps/>
      <w:color w:val="1F497D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3A7423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A7423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7D046A"/>
  </w:style>
  <w:style w:type="paragraph" w:styleId="Revision">
    <w:name w:val="Revision"/>
    <w:hidden/>
    <w:uiPriority w:val="99"/>
    <w:semiHidden/>
    <w:rsid w:val="0031251E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251E"/>
    <w:rPr>
      <w:sz w:val="18"/>
    </w:rPr>
  </w:style>
  <w:style w:type="table" w:styleId="LightList-Accent3">
    <w:name w:val="Light List Accent 3"/>
    <w:basedOn w:val="TableNormal"/>
    <w:uiPriority w:val="61"/>
    <w:rsid w:val="00F05DFF"/>
    <w:pPr>
      <w:spacing w:after="0" w:line="240" w:lineRule="auto"/>
    </w:pPr>
    <w:rPr>
      <w:lang w:eastAsia="en-US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601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89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templates\download\6483cb78-51a6-267e-8048-dc534f0bfbf5\&#26102;&#23578;&#28023;&#25253;&#39118;&#25104;&#38271;&#20449;&#32440;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395ACD5-65C3-499D-A46A-7CF12262C2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时尚海报风成长信纸</Template>
  <TotalTime>58</TotalTime>
  <Pages>6</Pages>
  <Words>529</Words>
  <Characters>3020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衡宇</dc:creator>
  <cp:lastModifiedBy>srinu ale</cp:lastModifiedBy>
  <cp:revision>9</cp:revision>
  <dcterms:created xsi:type="dcterms:W3CDTF">2021-05-19T08:59:00Z</dcterms:created>
  <dcterms:modified xsi:type="dcterms:W3CDTF">2024-05-20T18:10:00Z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2052-11.1.0.9142</vt:lpwstr>
  </property>
  <property fmtid="{D5CDD505-2E9C-101B-9397-08002B2CF9AE}" pid="3" name="ICV">
    <vt:lpwstr>1a1f92ac2b8742d3bda187700160d542</vt:lpwstr>
  </property>
</Properties>
</file>